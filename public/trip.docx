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E08EB7" w14:textId="77777777" w:rsidR="00261EFC" w:rsidRPr="00840ACF" w:rsidRDefault="00261EFC" w:rsidP="00261EFC">
      <w:pPr>
        <w:bidi/>
        <w:rPr>
          <w:rFonts w:ascii="Arabic Typesetting" w:hAnsi="Arabic Typesetting" w:cs="Arabic Typesetting"/>
          <w:color w:val="000000"/>
          <w:sz w:val="18"/>
          <w:szCs w:val="18"/>
          <w:rtl/>
        </w:rPr>
      </w:pPr>
    </w:p>
    <w:p w14:paraId="3FCFCE59" w14:textId="77777777" w:rsidR="00FE311F" w:rsidRPr="00840ACF" w:rsidRDefault="00FE311F" w:rsidP="007B603E">
      <w:pPr>
        <w:bidi/>
        <w:rPr>
          <w:rFonts w:ascii="Arabic Typesetting" w:hAnsi="Arabic Typesetting" w:cs="Arabic Typesetting"/>
          <w:b/>
          <w:bCs/>
          <w:color w:val="000000"/>
          <w:sz w:val="40"/>
          <w:szCs w:val="40"/>
          <w:rtl/>
        </w:rPr>
      </w:pPr>
    </w:p>
    <w:p w14:paraId="222BEF95" w14:textId="77777777" w:rsidR="00E63D1D" w:rsidRPr="00840ACF" w:rsidRDefault="00861487" w:rsidP="00855FEB">
      <w:pPr>
        <w:bidi/>
        <w:ind w:hanging="22"/>
        <w:jc w:val="center"/>
        <w:rPr>
          <w:rFonts w:ascii="Arabic Typesetting" w:hAnsi="Arabic Typesetting" w:cs="Arabic Typesetting"/>
          <w:color w:val="000000"/>
          <w:sz w:val="40"/>
          <w:szCs w:val="40"/>
          <w:rtl/>
        </w:rPr>
      </w:pPr>
      <w:r w:rsidRPr="00840ACF">
        <w:rPr>
          <w:rFonts w:ascii="Arabic Typesetting" w:hAnsi="Arabic Typesetting" w:cs="Arabic Typesetting" w:hint="cs"/>
          <w:b/>
          <w:bCs/>
          <w:color w:val="000000"/>
          <w:sz w:val="40"/>
          <w:szCs w:val="40"/>
          <w:rtl/>
        </w:rPr>
        <w:t xml:space="preserve">رقم </w:t>
      </w:r>
      <w:r w:rsidRPr="00840ACF">
        <w:rPr>
          <w:rFonts w:ascii="Arabic Typesetting" w:hAnsi="Arabic Typesetting" w:cs="Arabic Typesetting" w:hint="cs"/>
          <w:color w:val="000000"/>
          <w:sz w:val="40"/>
          <w:szCs w:val="40"/>
          <w:rtl/>
        </w:rPr>
        <w:t>الرحلة /</w:t>
      </w:r>
      <w:r w:rsidR="00E1225B" w:rsidRPr="00840ACF">
        <w:rPr>
          <w:rFonts w:ascii="Arabic Typesetting" w:hAnsi="Arabic Typesetting" w:cs="Arabic Typesetting"/>
          <w:color w:val="000000"/>
          <w:sz w:val="40"/>
          <w:szCs w:val="40"/>
          <w:rtl/>
        </w:rPr>
        <w:tab/>
      </w:r>
      <w:r w:rsidR="000F055B">
        <w:rPr>
          <w:rFonts w:ascii="Arabic Typesetting" w:hAnsi="Arabic Typesetting" w:cs="Arabic Typesetting"/>
          <w:color w:val="000000"/>
          <w:sz w:val="40"/>
          <w:szCs w:val="40"/>
        </w:rPr>
        <w:t>TRIP-9997</w:t>
      </w:r>
      <w:r w:rsidR="00E1225B" w:rsidRPr="00840ACF">
        <w:rPr>
          <w:rFonts w:ascii="Arabic Typesetting" w:hAnsi="Arabic Typesetting" w:cs="Arabic Typesetting"/>
          <w:color w:val="000000"/>
          <w:sz w:val="40"/>
          <w:szCs w:val="40"/>
          <w:rtl/>
        </w:rPr>
        <w:tab/>
      </w:r>
      <w:r w:rsidR="00E1225B" w:rsidRPr="00840ACF">
        <w:rPr>
          <w:rFonts w:ascii="Arabic Typesetting" w:hAnsi="Arabic Typesetting" w:cs="Arabic Typesetting"/>
          <w:color w:val="000000"/>
          <w:sz w:val="40"/>
          <w:szCs w:val="40"/>
          <w:rtl/>
        </w:rPr>
        <w:tab/>
      </w:r>
      <w:r w:rsidR="00E1225B" w:rsidRPr="00840ACF">
        <w:rPr>
          <w:rFonts w:ascii="Arabic Typesetting" w:hAnsi="Arabic Typesetting" w:cs="Arabic Typesetting"/>
          <w:color w:val="000000"/>
          <w:sz w:val="40"/>
          <w:szCs w:val="40"/>
          <w:rtl/>
        </w:rPr>
        <w:tab/>
      </w:r>
      <w:r w:rsidR="004024D0" w:rsidRPr="00840ACF">
        <w:rPr>
          <w:rFonts w:ascii="Arabic Typesetting" w:hAnsi="Arabic Typesetting" w:cs="Arabic Typesetting"/>
          <w:color w:val="000000"/>
          <w:sz w:val="40"/>
          <w:szCs w:val="40"/>
          <w:rtl/>
        </w:rPr>
        <w:t xml:space="preserve">التاريخ/  </w:t>
      </w:r>
      <w:r w:rsidR="002422C1">
        <w:rPr>
          <w:rFonts w:ascii="Arabic Typesetting" w:hAnsi="Arabic Typesetting" w:cs="Arabic Typesetting"/>
          <w:color w:val="000000"/>
          <w:sz w:val="40"/>
          <w:szCs w:val="40"/>
        </w:rPr>
        <w:t xml:space="preserve"> 1978-05-06 </w:t>
      </w:r>
      <w:r w:rsidR="00C26F12" w:rsidRPr="00840ACF">
        <w:rPr>
          <w:rFonts w:ascii="Arabic Typesetting" w:hAnsi="Arabic Typesetting" w:cs="Arabic Typesetting"/>
          <w:color w:val="000000"/>
          <w:sz w:val="40"/>
          <w:szCs w:val="40"/>
          <w:rtl/>
        </w:rPr>
        <w:t>م</w:t>
      </w:r>
    </w:p>
    <w:p w14:paraId="0A92EE9D" w14:textId="77777777" w:rsidR="007D0A1A" w:rsidRPr="00840ACF" w:rsidRDefault="007D0A1A" w:rsidP="00855FEB">
      <w:pPr>
        <w:bidi/>
        <w:spacing w:before="240"/>
        <w:ind w:hanging="22"/>
        <w:jc w:val="center"/>
        <w:rPr>
          <w:rFonts w:ascii="Arabic Typesetting" w:hAnsi="Arabic Typesetting" w:cs="Arabic Typesetting"/>
          <w:color w:val="000000"/>
          <w:sz w:val="40"/>
          <w:szCs w:val="40"/>
          <w:rtl/>
        </w:rPr>
      </w:pPr>
      <w:r w:rsidRPr="00840ACF">
        <w:rPr>
          <w:rFonts w:ascii="Arabic Typesetting" w:hAnsi="Arabic Typesetting" w:cs="Arabic Typesetting"/>
          <w:color w:val="000000"/>
          <w:sz w:val="40"/>
          <w:szCs w:val="40"/>
          <w:rtl/>
        </w:rPr>
        <w:t>اسم السائق /</w:t>
      </w:r>
      <w:r w:rsidR="002251D5" w:rsidRPr="00840ACF">
        <w:rPr>
          <w:rFonts w:ascii="Arabic Typesetting" w:hAnsi="Arabic Typesetting" w:cs="Arabic Typesetting"/>
          <w:color w:val="000000"/>
          <w:sz w:val="40"/>
          <w:szCs w:val="40"/>
          <w:rtl/>
        </w:rPr>
        <w:tab/>
      </w:r>
      <w:r w:rsidR="002422C1">
        <w:rPr>
          <w:rFonts w:ascii="Arabic Typesetting" w:hAnsi="Arabic Typesetting" w:cs="Arabic Typesetting"/>
          <w:color w:val="000000"/>
          <w:sz w:val="40"/>
          <w:szCs w:val="40"/>
        </w:rPr>
        <w:t>Lew Nikolaus</w:t>
      </w:r>
      <w:r w:rsidRPr="00840ACF">
        <w:rPr>
          <w:rFonts w:ascii="Arabic Typesetting" w:hAnsi="Arabic Typesetting" w:cs="Arabic Typesetting"/>
          <w:color w:val="000000"/>
          <w:sz w:val="40"/>
          <w:szCs w:val="40"/>
          <w:rtl/>
        </w:rPr>
        <w:tab/>
      </w:r>
      <w:r w:rsidRPr="00840ACF">
        <w:rPr>
          <w:rFonts w:ascii="Arabic Typesetting" w:hAnsi="Arabic Typesetting" w:cs="Arabic Typesetting"/>
          <w:color w:val="000000"/>
          <w:sz w:val="40"/>
          <w:szCs w:val="40"/>
          <w:rtl/>
        </w:rPr>
        <w:tab/>
        <w:t xml:space="preserve">رقم الحافلة /  </w:t>
      </w:r>
      <w:r w:rsidR="002422C1">
        <w:rPr>
          <w:rFonts w:ascii="Arabic Typesetting" w:hAnsi="Arabic Typesetting" w:cs="Arabic Typesetting"/>
          <w:color w:val="000000"/>
          <w:sz w:val="40"/>
          <w:szCs w:val="40"/>
        </w:rPr>
        <w:t>56ui14</w:t>
      </w:r>
    </w:p>
    <w:p w14:paraId="41D8BB73" w14:textId="25168969" w:rsidR="00D70C53" w:rsidRDefault="00D70C53" w:rsidP="0009187A">
      <w:pPr>
        <w:jc w:val="center"/>
        <w:rPr>
          <w:rFonts w:ascii="Arabic Typesetting" w:hAnsi="Arabic Typesetting" w:cs="Arabic Typesetting"/>
          <w:noProof/>
          <w:sz w:val="42"/>
          <w:szCs w:val="42"/>
        </w:rPr>
      </w:pPr>
      <w:r>
        <w:rPr>
          <w:rFonts w:ascii="Arabic Typesetting" w:hAnsi="Arabic Typesetting" w:cs="Arabic Typesetting"/>
          <w:noProof/>
          <w:sz w:val="42"/>
          <w:szCs w:val="42"/>
        </w:rPr>
        <w:t>21:07:04</w:t>
      </w:r>
      <w:r w:rsidRPr="00D70C53">
        <w:rPr>
          <w:rFonts w:ascii="Arabic Typesetting" w:hAnsi="Arabic Typesetting" w:cs="Arabic Typesetting"/>
          <w:noProof/>
          <w:sz w:val="42"/>
          <w:szCs w:val="42"/>
          <w:rtl/>
          <w:lang w:val="ar-SA"/>
        </w:rPr>
        <w:t xml:space="preserve"> </w:t>
      </w:r>
      <w:r w:rsidRPr="00B1332F">
        <w:rPr>
          <w:rFonts w:ascii="Arabic Typesetting" w:hAnsi="Arabic Typesetting" w:cs="Arabic Typesetting"/>
          <w:noProof/>
          <w:sz w:val="42"/>
          <w:szCs w:val="42"/>
          <w:rtl/>
          <w:lang w:val="ar-SA"/>
        </w:rPr>
        <w:t>الساعة</w:t>
      </w:r>
      <w:r w:rsidR="00BC2ABF">
        <w:rPr>
          <w:rFonts w:ascii="Arabic Typesetting" w:hAnsi="Arabic Typesetting" w:cs="Arabic Typesetting" w:hint="cs"/>
          <w:noProof/>
          <w:sz w:val="42"/>
          <w:szCs w:val="42"/>
          <w:rtl/>
          <w:lang w:val="ar-SA"/>
        </w:rPr>
        <w:t>:</w:t>
      </w:r>
      <w:r>
        <w:rPr>
          <w:rFonts w:ascii="Arabic Typesetting" w:hAnsi="Arabic Typesetting" w:cs="Arabic Typesetting" w:hint="cs"/>
          <w:noProof/>
          <w:sz w:val="42"/>
          <w:szCs w:val="42"/>
          <w:rtl/>
          <w:lang w:val="ar-SA"/>
        </w:rPr>
        <w:t xml:space="preserve">   </w:t>
      </w:r>
      <w:r w:rsidRPr="00B1332F">
        <w:rPr>
          <w:rFonts w:ascii="Arabic Typesetting" w:hAnsi="Arabic Typesetting" w:cs="Arabic Typesetting"/>
          <w:noProof/>
          <w:sz w:val="42"/>
          <w:szCs w:val="42"/>
        </w:rPr>
        <w:t xml:space="preserve"> </w:t>
      </w:r>
      <w:r>
        <w:rPr>
          <w:rFonts w:ascii="Arabic Typesetting" w:hAnsi="Arabic Typesetting" w:cs="Arabic Typesetting"/>
          <w:noProof/>
          <w:sz w:val="42"/>
          <w:szCs w:val="42"/>
        </w:rPr>
        <w:t>Jermainfurt</w:t>
      </w:r>
      <w:r w:rsidRPr="0029090B">
        <w:rPr>
          <w:rFonts w:ascii="Arabic Typesetting" w:hAnsi="Arabic Typesetting" w:cs="Arabic Typesetting" w:hint="cs"/>
          <w:noProof/>
          <w:sz w:val="42"/>
          <w:szCs w:val="42"/>
          <w:rtl/>
          <w:lang w:val="ar-SA"/>
        </w:rPr>
        <w:t xml:space="preserve"> </w:t>
      </w:r>
      <w:r>
        <w:rPr>
          <w:rFonts w:ascii="Arabic Typesetting" w:hAnsi="Arabic Typesetting" w:cs="Arabic Typesetting" w:hint="cs"/>
          <w:noProof/>
          <w:sz w:val="42"/>
          <w:szCs w:val="42"/>
          <w:rtl/>
          <w:lang w:val="ar-SA"/>
        </w:rPr>
        <w:t xml:space="preserve"> </w:t>
      </w:r>
      <w:r>
        <w:rPr>
          <w:rFonts w:ascii="Arabic Typesetting" w:hAnsi="Arabic Typesetting" w:cs="Arabic Typesetting" w:hint="cs"/>
          <w:noProof/>
          <w:sz w:val="42"/>
          <w:szCs w:val="42"/>
          <w:lang w:val="ar-SA"/>
        </w:rPr>
        <w:t xml:space="preserve"> </w:t>
      </w:r>
      <w:r>
        <w:rPr>
          <w:rFonts w:ascii="Arabic Typesetting" w:hAnsi="Arabic Typesetting" w:cs="Arabic Typesetting" w:hint="cs"/>
          <w:noProof/>
          <w:sz w:val="42"/>
          <w:szCs w:val="42"/>
          <w:rtl/>
          <w:lang w:val="ar-SA" w:bidi="ar-LY"/>
        </w:rPr>
        <w:t>الي</w:t>
      </w:r>
      <w:r w:rsidR="00BC2ABF">
        <w:rPr>
          <w:rFonts w:ascii="Arabic Typesetting" w:hAnsi="Arabic Typesetting" w:cs="Arabic Typesetting" w:hint="cs"/>
          <w:noProof/>
          <w:sz w:val="42"/>
          <w:szCs w:val="42"/>
          <w:rtl/>
          <w:lang w:val="ar-SA" w:bidi="ar-LY"/>
        </w:rPr>
        <w:t>:</w:t>
      </w:r>
      <w:r>
        <w:rPr>
          <w:rFonts w:ascii="Arabic Typesetting" w:hAnsi="Arabic Typesetting" w:cs="Arabic Typesetting" w:hint="cs"/>
          <w:noProof/>
          <w:sz w:val="42"/>
          <w:szCs w:val="42"/>
          <w:rtl/>
          <w:lang w:val="ar-SA" w:bidi="ar-LY"/>
        </w:rPr>
        <w:t xml:space="preserve"> </w:t>
      </w:r>
      <w:r>
        <w:rPr>
          <w:rFonts w:ascii="Arabic Typesetting" w:hAnsi="Arabic Typesetting" w:cs="Arabic Typesetting" w:hint="cs"/>
          <w:noProof/>
          <w:sz w:val="42"/>
          <w:szCs w:val="42"/>
          <w:lang w:val="ar-SA"/>
        </w:rPr>
        <w:t xml:space="preserve"> </w:t>
      </w:r>
      <w:r w:rsidR="0009187A">
        <w:rPr>
          <w:rFonts w:ascii="Arabic Typesetting" w:hAnsi="Arabic Typesetting" w:cs="Arabic Typesetting" w:hint="cs"/>
          <w:noProof/>
          <w:sz w:val="42"/>
          <w:szCs w:val="42"/>
          <w:lang w:val="ar-SA"/>
        </w:rPr>
        <w:t xml:space="preserve"> </w:t>
      </w:r>
      <w:r w:rsidR="008D3229">
        <w:rPr>
          <w:rFonts w:ascii="Arabic Typesetting" w:hAnsi="Arabic Typesetting" w:cs="Arabic Typesetting"/>
          <w:noProof/>
          <w:sz w:val="42"/>
          <w:szCs w:val="42"/>
          <w:lang w:val="en-GB"/>
        </w:rPr>
        <w:t xml:space="preserve"> </w:t>
      </w:r>
      <w:r>
        <w:rPr>
          <w:rFonts w:ascii="Arabic Typesetting" w:hAnsi="Arabic Typesetting" w:cs="Arabic Typesetting"/>
          <w:noProof/>
          <w:sz w:val="42"/>
          <w:szCs w:val="42"/>
        </w:rPr>
        <w:t>East Lulaborough</w:t>
      </w:r>
      <w:r w:rsidR="00C24000">
        <w:rPr>
          <w:rFonts w:ascii="Arabic Typesetting" w:hAnsi="Arabic Typesetting" w:cs="Arabic Typesetting" w:hint="cs"/>
          <w:noProof/>
          <w:sz w:val="42"/>
          <w:szCs w:val="42"/>
          <w:rtl/>
          <w:lang w:val="ar-SA"/>
        </w:rPr>
        <w:t xml:space="preserve">  </w:t>
      </w:r>
      <w:r w:rsidR="00BB32F1">
        <w:rPr>
          <w:rFonts w:ascii="Arabic Typesetting" w:hAnsi="Arabic Typesetting" w:cs="Arabic Typesetting" w:hint="cs"/>
          <w:noProof/>
          <w:sz w:val="42"/>
          <w:szCs w:val="42"/>
          <w:rtl/>
          <w:lang w:val="ar-SA"/>
        </w:rPr>
        <w:t xml:space="preserve">ذهاب </w:t>
      </w:r>
      <w:r w:rsidR="00B1332F" w:rsidRPr="00B1332F">
        <w:rPr>
          <w:rFonts w:ascii="Arabic Typesetting" w:hAnsi="Arabic Typesetting" w:cs="Arabic Typesetting"/>
          <w:noProof/>
          <w:sz w:val="42"/>
          <w:szCs w:val="42"/>
          <w:rtl/>
          <w:lang w:val="ar-SA"/>
        </w:rPr>
        <w:t xml:space="preserve"> م</w:t>
      </w:r>
      <w:r w:rsidR="00BC2ABF">
        <w:rPr>
          <w:rFonts w:ascii="Arabic Typesetting" w:hAnsi="Arabic Typesetting" w:cs="Arabic Typesetting" w:hint="cs"/>
          <w:noProof/>
          <w:sz w:val="42"/>
          <w:szCs w:val="42"/>
          <w:rtl/>
          <w:lang w:val="ar-SA"/>
        </w:rPr>
        <w:t xml:space="preserve">ن: </w:t>
      </w:r>
      <w:r w:rsidR="0009187A">
        <w:rPr>
          <w:rFonts w:ascii="Arabic Typesetting" w:hAnsi="Arabic Typesetting" w:cs="Arabic Typesetting" w:hint="cs"/>
          <w:noProof/>
          <w:sz w:val="42"/>
          <w:szCs w:val="42"/>
          <w:lang w:val="ar-SA"/>
        </w:rPr>
        <w:t xml:space="preserve"> </w:t>
      </w:r>
    </w:p>
    <w:p w14:paraId="329C1062" w14:textId="77777777" w:rsidR="00B1332F" w:rsidRDefault="00B1332F" w:rsidP="00E11EBC">
      <w:pPr>
        <w:jc w:val="center"/>
        <w:rPr>
          <w:rFonts w:ascii="Arabic Typesetting" w:hAnsi="Arabic Typesetting" w:cs="Arabic Typesetting"/>
          <w:noProof/>
          <w:sz w:val="42"/>
          <w:szCs w:val="42"/>
          <w:rtl/>
        </w:rPr>
      </w:pPr>
    </w:p>
    <w:p w14:paraId="282D3EC5" w14:textId="77777777" w:rsidR="00D70C53" w:rsidRDefault="00D70C53" w:rsidP="00E11EBC">
      <w:pPr>
        <w:jc w:val="center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2"/>
        <w:gridCol w:w="4820"/>
        <w:gridCol w:w="1984"/>
      </w:tblGrid>
      <w:tr w:rsidR="00150A2F" w14:paraId="734E2B88" w14:textId="77777777" w:rsidTr="00150A2F">
        <w:trPr>
          <w:jc w:val="center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DC3C3" w14:textId="77777777" w:rsidR="00150A2F" w:rsidRDefault="00150A2F">
            <w:pPr>
              <w:spacing w:after="0" w:line="240" w:lineRule="auto"/>
              <w:jc w:val="center"/>
              <w:rPr>
                <w:rFonts w:ascii="Arabic Typesetting" w:hAnsi="Arabic Typesetting" w:cs="Arabic Typesetting"/>
                <w:noProof/>
                <w:color w:val="000000"/>
                <w:sz w:val="32"/>
                <w:szCs w:val="32"/>
              </w:rPr>
            </w:pPr>
            <w:r>
              <w:rPr>
                <w:rFonts w:ascii="Arabic Typesetting" w:hAnsi="Arabic Typesetting" w:cs="Arabic Typesetting"/>
                <w:noProof/>
                <w:color w:val="000000"/>
                <w:sz w:val="32"/>
                <w:szCs w:val="32"/>
              </w:rPr>
              <w:t>M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BF285" w14:textId="77777777" w:rsidR="00150A2F" w:rsidRDefault="005059E7">
            <w:pPr>
              <w:spacing w:after="0" w:line="240" w:lineRule="auto"/>
              <w:jc w:val="center"/>
              <w:rPr>
                <w:rFonts w:ascii="Arabic Typesetting" w:hAnsi="Arabic Typesetting" w:cs="Arabic Typesetting"/>
                <w:noProof/>
                <w:color w:val="000000"/>
                <w:sz w:val="32"/>
                <w:szCs w:val="32"/>
              </w:rPr>
            </w:pPr>
            <w:r>
              <w:rPr>
                <w:rFonts w:ascii="Arabic Typesetting" w:hAnsi="Arabic Typesetting" w:cs="Arabic Typesetting" w:hint="cs"/>
                <w:sz w:val="32"/>
                <w:szCs w:val="32"/>
                <w:rtl/>
              </w:rPr>
              <w:t>الاسم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3BAB2" w14:textId="77777777" w:rsidR="00150A2F" w:rsidRDefault="005059E7">
            <w:pPr>
              <w:spacing w:after="0" w:line="240" w:lineRule="auto"/>
              <w:jc w:val="center"/>
              <w:rPr>
                <w:rFonts w:ascii="Arabic Typesetting" w:hAnsi="Arabic Typesetting" w:cs="Arabic Typesetting"/>
                <w:noProof/>
                <w:color w:val="000000"/>
                <w:sz w:val="32"/>
                <w:szCs w:val="32"/>
                <w:rtl/>
                <w:lang w:bidi="ar-LY"/>
              </w:rPr>
            </w:pPr>
            <w:r>
              <w:rPr>
                <w:rFonts w:ascii="Arabic Typesetting" w:hAnsi="Arabic Typesetting" w:cs="Arabic Typesetting"/>
                <w:sz w:val="32"/>
                <w:szCs w:val="32"/>
              </w:rPr>
              <w:t xml:space="preserve"> </w:t>
            </w:r>
            <w:r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LY"/>
              </w:rPr>
              <w:t xml:space="preserve">الجنسيه </w:t>
            </w:r>
          </w:p>
        </w:tc>
      </w:tr>
      <w:tr w:rsidR="00150A2F" w14:paraId="1CBAA0D6" w14:textId="77777777" w:rsidTr="00150A2F">
        <w:trPr>
          <w:trHeight w:val="246"/>
          <w:jc w:val="center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8FDC4" w14:textId="77777777" w:rsidR="00150A2F" w:rsidRDefault="00CD06F8">
            <w:pPr>
              <w:spacing w:after="0" w:line="240" w:lineRule="auto"/>
              <w:jc w:val="center"/>
              <w:rPr>
                <w:rFonts w:ascii="Arabic Typesetting" w:hAnsi="Arabic Typesetting" w:cs="Arabic Typesetting"/>
                <w:noProof/>
                <w:color w:val="000000"/>
                <w:sz w:val="32"/>
                <w:szCs w:val="32"/>
              </w:rPr>
            </w:pPr>
            <w:r>
              <w:t>1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BF755" w14:textId="77777777" w:rsidR="00150A2F" w:rsidRDefault="00CD06F8">
            <w:pPr>
              <w:spacing w:after="0" w:line="240" w:lineRule="auto"/>
              <w:jc w:val="center"/>
              <w:rPr>
                <w:rFonts w:ascii="Arabic Typesetting" w:hAnsi="Arabic Typesetting" w:cs="Arabic Typesetting"/>
                <w:noProof/>
                <w:color w:val="000000"/>
                <w:sz w:val="32"/>
                <w:szCs w:val="32"/>
              </w:rPr>
            </w:pPr>
            <w:r>
              <w:t>Dr. Minerva Becker DVM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C5B63" w14:textId="77777777" w:rsidR="00150A2F" w:rsidRDefault="00CD06F8">
            <w:pPr>
              <w:spacing w:after="0" w:line="240" w:lineRule="auto"/>
              <w:jc w:val="center"/>
              <w:rPr>
                <w:rFonts w:ascii="Arabic Typesetting" w:hAnsi="Arabic Typesetting" w:cs="Arabic Typesetting"/>
                <w:noProof/>
                <w:color w:val="000000"/>
                <w:sz w:val="32"/>
                <w:szCs w:val="32"/>
                <w:rtl/>
              </w:rPr>
            </w:pPr>
            <w:r>
              <w:t>Tokelau</w:t>
            </w:r>
            <w:r w:rsidR="00150A2F">
              <w:rPr>
                <w:rFonts w:ascii="Arabic Typesetting" w:hAnsi="Arabic Typesetting" w:cs="Arabic Typesetting"/>
                <w:noProof/>
                <w:color w:val="000000"/>
                <w:sz w:val="32"/>
                <w:szCs w:val="32"/>
                <w:rtl/>
              </w:rPr>
              <w:t xml:space="preserve"> </w:t>
            </w:r>
          </w:p>
        </w:tc>
      </w:tr>
      <w:tr w:rsidR="00150A2F" w14:paraId="6CFE7347" w14:textId="77777777" w:rsidTr="00150A2F">
        <w:trPr>
          <w:trHeight w:val="246"/>
          <w:jc w:val="center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8EA3D" w14:textId="77777777" w:rsidR="00150A2F" w:rsidRDefault="00CD06F8">
            <w:pPr>
              <w:spacing w:after="0" w:line="240" w:lineRule="auto"/>
              <w:jc w:val="center"/>
              <w:rPr>
                <w:rFonts w:ascii="Arabic Typesetting" w:hAnsi="Arabic Typesetting" w:cs="Arabic Typesetting"/>
                <w:noProof/>
                <w:color w:val="000000"/>
                <w:sz w:val="32"/>
                <w:szCs w:val="32"/>
              </w:rPr>
            </w:pPr>
            <w:r>
              <w:t>2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EFE5A" w14:textId="77777777" w:rsidR="00150A2F" w:rsidRDefault="00CD06F8">
            <w:pPr>
              <w:spacing w:after="0" w:line="240" w:lineRule="auto"/>
              <w:jc w:val="center"/>
              <w:rPr>
                <w:rFonts w:ascii="Arabic Typesetting" w:hAnsi="Arabic Typesetting" w:cs="Arabic Typesetting"/>
                <w:noProof/>
                <w:color w:val="000000"/>
                <w:sz w:val="32"/>
                <w:szCs w:val="32"/>
              </w:rPr>
            </w:pPr>
            <w:r>
              <w:t>Marcelle Hartmann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09485" w14:textId="77777777" w:rsidR="00150A2F" w:rsidRDefault="00CD06F8">
            <w:pPr>
              <w:spacing w:after="0" w:line="240" w:lineRule="auto"/>
              <w:jc w:val="center"/>
              <w:rPr>
                <w:rFonts w:ascii="Arabic Typesetting" w:hAnsi="Arabic Typesetting" w:cs="Arabic Typesetting"/>
                <w:noProof/>
                <w:color w:val="000000"/>
                <w:sz w:val="32"/>
                <w:szCs w:val="32"/>
                <w:rtl/>
              </w:rPr>
            </w:pPr>
            <w:r>
              <w:t>Thailand</w:t>
            </w:r>
            <w:r w:rsidR="00150A2F">
              <w:rPr>
                <w:rFonts w:ascii="Arabic Typesetting" w:hAnsi="Arabic Typesetting" w:cs="Arabic Typesetting"/>
                <w:noProof/>
                <w:color w:val="000000"/>
                <w:sz w:val="32"/>
                <w:szCs w:val="32"/>
                <w:rtl/>
              </w:rPr>
              <w:t xml:space="preserve"> </w:t>
            </w:r>
          </w:p>
        </w:tc>
      </w:tr>
      <w:tr w:rsidR="00150A2F" w14:paraId="23813880" w14:textId="77777777" w:rsidTr="00150A2F">
        <w:trPr>
          <w:trHeight w:val="246"/>
          <w:jc w:val="center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95723" w14:textId="77777777" w:rsidR="00150A2F" w:rsidRDefault="00CD06F8">
            <w:pPr>
              <w:spacing w:after="0" w:line="240" w:lineRule="auto"/>
              <w:jc w:val="center"/>
              <w:rPr>
                <w:rFonts w:ascii="Arabic Typesetting" w:hAnsi="Arabic Typesetting" w:cs="Arabic Typesetting"/>
                <w:noProof/>
                <w:color w:val="000000"/>
                <w:sz w:val="32"/>
                <w:szCs w:val="32"/>
              </w:rPr>
            </w:pPr>
            <w:r>
              <w:t>3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0CCBB" w14:textId="77777777" w:rsidR="00150A2F" w:rsidRDefault="00CD06F8">
            <w:pPr>
              <w:spacing w:after="0" w:line="240" w:lineRule="auto"/>
              <w:jc w:val="center"/>
              <w:rPr>
                <w:rFonts w:ascii="Arabic Typesetting" w:hAnsi="Arabic Typesetting" w:cs="Arabic Typesetting"/>
                <w:noProof/>
                <w:color w:val="000000"/>
                <w:sz w:val="32"/>
                <w:szCs w:val="32"/>
              </w:rPr>
            </w:pPr>
            <w:r>
              <w:t>Ella Rutherford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AF4E0" w14:textId="77777777" w:rsidR="00150A2F" w:rsidRDefault="00CD06F8">
            <w:pPr>
              <w:spacing w:after="0" w:line="240" w:lineRule="auto"/>
              <w:jc w:val="center"/>
              <w:rPr>
                <w:rFonts w:ascii="Arabic Typesetting" w:hAnsi="Arabic Typesetting" w:cs="Arabic Typesetting"/>
                <w:noProof/>
                <w:color w:val="000000"/>
                <w:sz w:val="32"/>
                <w:szCs w:val="32"/>
                <w:rtl/>
              </w:rPr>
            </w:pPr>
            <w:r>
              <w:t>Guinea-Bissau</w:t>
            </w:r>
            <w:r w:rsidR="00150A2F">
              <w:rPr>
                <w:rFonts w:ascii="Arabic Typesetting" w:hAnsi="Arabic Typesetting" w:cs="Arabic Typesetting"/>
                <w:noProof/>
                <w:color w:val="000000"/>
                <w:sz w:val="32"/>
                <w:szCs w:val="32"/>
                <w:rtl/>
              </w:rPr>
              <w:t xml:space="preserve"> </w:t>
            </w:r>
          </w:p>
        </w:tc>
      </w:tr>
      <w:tr w:rsidR="00150A2F" w14:paraId="7EF90852" w14:textId="77777777" w:rsidTr="00150A2F">
        <w:trPr>
          <w:trHeight w:val="246"/>
          <w:jc w:val="center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15B8C" w14:textId="77777777" w:rsidR="00150A2F" w:rsidRDefault="00CD06F8">
            <w:pPr>
              <w:spacing w:after="0" w:line="240" w:lineRule="auto"/>
              <w:jc w:val="center"/>
              <w:rPr>
                <w:rFonts w:ascii="Arabic Typesetting" w:hAnsi="Arabic Typesetting" w:cs="Arabic Typesetting"/>
                <w:noProof/>
                <w:color w:val="000000"/>
                <w:sz w:val="32"/>
                <w:szCs w:val="32"/>
              </w:rPr>
            </w:pPr>
            <w:r>
              <w:t>4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1C38E" w14:textId="77777777" w:rsidR="00150A2F" w:rsidRDefault="00CD06F8">
            <w:pPr>
              <w:spacing w:after="0" w:line="240" w:lineRule="auto"/>
              <w:jc w:val="center"/>
              <w:rPr>
                <w:rFonts w:ascii="Arabic Typesetting" w:hAnsi="Arabic Typesetting" w:cs="Arabic Typesetting"/>
                <w:noProof/>
                <w:color w:val="000000"/>
                <w:sz w:val="32"/>
                <w:szCs w:val="32"/>
              </w:rPr>
            </w:pPr>
            <w:r>
              <w:t>Sydnie Muller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B7F32D" w14:textId="77777777" w:rsidR="00150A2F" w:rsidRDefault="00CD06F8">
            <w:pPr>
              <w:spacing w:after="0" w:line="240" w:lineRule="auto"/>
              <w:jc w:val="center"/>
              <w:rPr>
                <w:rFonts w:ascii="Arabic Typesetting" w:hAnsi="Arabic Typesetting" w:cs="Arabic Typesetting"/>
                <w:noProof/>
                <w:color w:val="000000"/>
                <w:sz w:val="32"/>
                <w:szCs w:val="32"/>
                <w:rtl/>
              </w:rPr>
            </w:pPr>
            <w:r>
              <w:t>Guyana</w:t>
            </w:r>
            <w:r w:rsidR="00150A2F">
              <w:rPr>
                <w:rFonts w:ascii="Arabic Typesetting" w:hAnsi="Arabic Typesetting" w:cs="Arabic Typesetting"/>
                <w:noProof/>
                <w:color w:val="000000"/>
                <w:sz w:val="32"/>
                <w:szCs w:val="32"/>
                <w:rtl/>
              </w:rPr>
              <w:t xml:space="preserve"> </w:t>
            </w:r>
          </w:p>
        </w:tc>
      </w:tr>
      <w:tr w:rsidR="00150A2F" w14:paraId="0E831C5C" w14:textId="77777777" w:rsidTr="00150A2F">
        <w:trPr>
          <w:trHeight w:val="246"/>
          <w:jc w:val="center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11F1C" w14:textId="77777777" w:rsidR="00150A2F" w:rsidRDefault="00CD06F8">
            <w:pPr>
              <w:spacing w:after="0" w:line="240" w:lineRule="auto"/>
              <w:jc w:val="center"/>
              <w:rPr>
                <w:rFonts w:ascii="Arabic Typesetting" w:hAnsi="Arabic Typesetting" w:cs="Arabic Typesetting"/>
                <w:noProof/>
                <w:color w:val="000000"/>
                <w:sz w:val="32"/>
                <w:szCs w:val="32"/>
              </w:rPr>
            </w:pPr>
            <w:r>
              <w:t>5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34F9C" w14:textId="77777777" w:rsidR="00150A2F" w:rsidRDefault="00CD06F8">
            <w:pPr>
              <w:spacing w:after="0" w:line="240" w:lineRule="auto"/>
              <w:jc w:val="center"/>
              <w:rPr>
                <w:rFonts w:ascii="Arabic Typesetting" w:hAnsi="Arabic Typesetting" w:cs="Arabic Typesetting"/>
                <w:noProof/>
                <w:color w:val="000000"/>
                <w:sz w:val="32"/>
                <w:szCs w:val="32"/>
              </w:rPr>
            </w:pPr>
            <w:r>
              <w:t>Dell Kautzer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1F6BB" w14:textId="77777777" w:rsidR="00150A2F" w:rsidRDefault="00CD06F8">
            <w:pPr>
              <w:spacing w:after="0" w:line="240" w:lineRule="auto"/>
              <w:jc w:val="center"/>
              <w:rPr>
                <w:rFonts w:ascii="Arabic Typesetting" w:hAnsi="Arabic Typesetting" w:cs="Arabic Typesetting"/>
                <w:noProof/>
                <w:color w:val="000000"/>
                <w:sz w:val="32"/>
                <w:szCs w:val="32"/>
                <w:rtl/>
              </w:rPr>
            </w:pPr>
            <w:r>
              <w:t>Botswana</w:t>
            </w:r>
            <w:r w:rsidR="00150A2F">
              <w:rPr>
                <w:rFonts w:ascii="Arabic Typesetting" w:hAnsi="Arabic Typesetting" w:cs="Arabic Typesetting"/>
                <w:noProof/>
                <w:color w:val="000000"/>
                <w:sz w:val="32"/>
                <w:szCs w:val="32"/>
                <w:rtl/>
              </w:rPr>
              <w:t xml:space="preserve"> </w:t>
            </w:r>
          </w:p>
        </w:tc>
      </w:tr>
    </w:tbl>
    <w:p w14:paraId="56E3A048" w14:textId="77777777" w:rsidR="00150A2F" w:rsidRDefault="00150A2F" w:rsidP="00150A2F">
      <w:pPr>
        <w:jc w:val="center"/>
        <w:rPr>
          <w:rFonts w:ascii="Arabic Typesetting" w:hAnsi="Arabic Typesetting" w:cs="Arabic Typesetting"/>
          <w:b/>
          <w:bCs/>
          <w:noProof/>
          <w:color w:val="000000"/>
          <w:sz w:val="40"/>
          <w:szCs w:val="40"/>
        </w:rPr>
      </w:pPr>
    </w:p>
    <w:p w14:paraId="7588C019" w14:textId="77777777" w:rsidR="00B1332F" w:rsidRDefault="00B1332F" w:rsidP="00E11EBC">
      <w:pPr>
        <w:jc w:val="center"/>
        <w:rPr>
          <w:rFonts w:ascii="Arabic Typesetting" w:hAnsi="Arabic Typesetting" w:cs="Arabic Typesetting"/>
          <w:b/>
          <w:bCs/>
          <w:noProof/>
          <w:color w:val="000000"/>
          <w:sz w:val="40"/>
          <w:szCs w:val="40"/>
        </w:rPr>
      </w:pPr>
    </w:p>
    <w:p w14:paraId="1A3E6609" w14:textId="77777777" w:rsidR="00B1332F" w:rsidRPr="00840ACF" w:rsidRDefault="00B1332F" w:rsidP="00E11EBC">
      <w:pPr>
        <w:jc w:val="center"/>
        <w:rPr>
          <w:rFonts w:ascii="Arabic Typesetting" w:hAnsi="Arabic Typesetting" w:cs="Arabic Typesetting"/>
          <w:b/>
          <w:bCs/>
          <w:noProof/>
          <w:color w:val="000000"/>
          <w:sz w:val="40"/>
          <w:szCs w:val="40"/>
        </w:rPr>
      </w:pPr>
    </w:p>
    <w:p w14:paraId="66DD30EC" w14:textId="77777777" w:rsidR="004C0327" w:rsidRPr="00E11EBC" w:rsidRDefault="00E11EBC" w:rsidP="00E11EBC">
      <w:pPr>
        <w:bidi/>
        <w:jc w:val="center"/>
        <w:rPr>
          <w:rFonts w:ascii="Arabic Typesetting" w:hAnsi="Arabic Typesetting" w:cs="Arabic Typesetting"/>
          <w:sz w:val="36"/>
          <w:szCs w:val="36"/>
          <w:rtl/>
        </w:rPr>
      </w:pPr>
      <w:r w:rsidRPr="00840ACF">
        <w:rPr>
          <w:rFonts w:ascii="Arabic Typesetting" w:hAnsi="Arabic Typesetting" w:cs="Arabic Typesetting" w:hint="cs"/>
          <w:b/>
          <w:bCs/>
          <w:color w:val="000000"/>
          <w:sz w:val="38"/>
          <w:szCs w:val="38"/>
          <w:rtl/>
        </w:rPr>
        <w:t>التوقيع                                                              الختم</w:t>
      </w:r>
    </w:p>
    <w:p w14:paraId="4EAABCC7" w14:textId="77777777" w:rsidR="00E11EBC" w:rsidRPr="008B633C" w:rsidRDefault="008B633C" w:rsidP="00DA19C5">
      <w:pPr>
        <w:bidi/>
        <w:rPr>
          <w:rFonts w:ascii="Arabic Typesetting" w:hAnsi="Arabic Typesetting" w:cs="Arabic Typesetting"/>
          <w:color w:val="000000"/>
          <w:sz w:val="38"/>
          <w:szCs w:val="38"/>
        </w:rPr>
      </w:pPr>
      <w:r>
        <w:rPr>
          <w:rFonts w:ascii="Arabic Typesetting" w:hAnsi="Arabic Typesetting" w:cs="Arabic Typesetting"/>
          <w:b/>
          <w:bCs/>
          <w:color w:val="000000"/>
          <w:sz w:val="38"/>
          <w:szCs w:val="38"/>
          <w:rtl/>
        </w:rPr>
        <w:tab/>
      </w:r>
      <w:r>
        <w:rPr>
          <w:rFonts w:ascii="Arabic Typesetting" w:hAnsi="Arabic Typesetting" w:cs="Arabic Typesetting"/>
          <w:b/>
          <w:bCs/>
          <w:color w:val="000000"/>
          <w:sz w:val="38"/>
          <w:szCs w:val="38"/>
          <w:rtl/>
        </w:rPr>
        <w:tab/>
      </w:r>
      <w:r>
        <w:rPr>
          <w:rFonts w:ascii="Arabic Typesetting" w:hAnsi="Arabic Typesetting" w:cs="Arabic Typesetting"/>
          <w:b/>
          <w:bCs/>
          <w:color w:val="000000"/>
          <w:sz w:val="38"/>
          <w:szCs w:val="38"/>
          <w:rtl/>
        </w:rPr>
        <w:tab/>
      </w:r>
      <w:r w:rsidRPr="008B633C">
        <w:rPr>
          <w:rFonts w:ascii="Arabic Typesetting" w:hAnsi="Arabic Typesetting" w:cs="Arabic Typesetting"/>
          <w:b/>
          <w:bCs/>
          <w:noProof/>
          <w:color w:val="000000"/>
          <w:sz w:val="38"/>
          <w:szCs w:val="38"/>
          <w:rtl/>
        </w:rPr>
        <w:drawing>
          <wp:inline distT="0" distB="0" distL="0" distR="0" wp14:anchorId="0718FF7B" wp14:editId="650DB559">
            <wp:extent cx="1295400" cy="832556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26571" cy="85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abic Typesetting" w:hAnsi="Arabic Typesetting" w:cs="Arabic Typesetting"/>
          <w:b/>
          <w:bCs/>
          <w:color w:val="000000"/>
          <w:sz w:val="38"/>
          <w:szCs w:val="38"/>
          <w:rtl/>
        </w:rPr>
        <w:tab/>
      </w:r>
      <w:r>
        <w:rPr>
          <w:rFonts w:ascii="Arabic Typesetting" w:hAnsi="Arabic Typesetting" w:cs="Arabic Typesetting"/>
          <w:b/>
          <w:bCs/>
          <w:color w:val="000000"/>
          <w:sz w:val="38"/>
          <w:szCs w:val="38"/>
          <w:rtl/>
        </w:rPr>
        <w:tab/>
      </w:r>
      <w:r>
        <w:rPr>
          <w:rFonts w:ascii="Arabic Typesetting" w:hAnsi="Arabic Typesetting" w:cs="Arabic Typesetting"/>
          <w:b/>
          <w:bCs/>
          <w:color w:val="000000"/>
          <w:sz w:val="38"/>
          <w:szCs w:val="38"/>
          <w:rtl/>
        </w:rPr>
        <w:tab/>
      </w:r>
      <w:r>
        <w:rPr>
          <w:rFonts w:ascii="Arabic Typesetting" w:hAnsi="Arabic Typesetting" w:cs="Arabic Typesetting"/>
          <w:b/>
          <w:bCs/>
          <w:color w:val="000000"/>
          <w:sz w:val="38"/>
          <w:szCs w:val="38"/>
          <w:rtl/>
        </w:rPr>
        <w:tab/>
      </w:r>
      <w:r>
        <w:rPr>
          <w:rFonts w:ascii="Arabic Typesetting" w:hAnsi="Arabic Typesetting" w:cs="Arabic Typesetting"/>
          <w:b/>
          <w:bCs/>
          <w:color w:val="000000"/>
          <w:sz w:val="38"/>
          <w:szCs w:val="38"/>
          <w:rtl/>
        </w:rPr>
        <w:tab/>
      </w:r>
      <w:r>
        <w:rPr>
          <w:rFonts w:ascii="Arabic Typesetting" w:hAnsi="Arabic Typesetting" w:cs="Arabic Typesetting"/>
          <w:b/>
          <w:bCs/>
          <w:color w:val="000000"/>
          <w:sz w:val="38"/>
          <w:szCs w:val="38"/>
          <w:rtl/>
        </w:rPr>
        <w:tab/>
      </w:r>
      <w:r>
        <w:rPr>
          <w:rFonts w:ascii="Arabic Typesetting" w:hAnsi="Arabic Typesetting" w:cs="Arabic Typesetting"/>
          <w:b/>
          <w:bCs/>
          <w:color w:val="000000"/>
          <w:sz w:val="38"/>
          <w:szCs w:val="38"/>
          <w:rtl/>
        </w:rPr>
        <w:tab/>
      </w:r>
      <w:r>
        <w:rPr>
          <w:rFonts w:ascii="Arabic Typesetting" w:hAnsi="Arabic Typesetting" w:cs="Arabic Typesetting"/>
          <w:b/>
          <w:bCs/>
          <w:color w:val="000000"/>
          <w:sz w:val="38"/>
          <w:szCs w:val="38"/>
        </w:rPr>
        <w:t xml:space="preserve">       </w:t>
      </w:r>
      <w:r>
        <w:rPr>
          <w:rFonts w:ascii="Arabic Typesetting" w:hAnsi="Arabic Typesetting" w:cs="Arabic Typesetting"/>
          <w:color w:val="000000"/>
          <w:sz w:val="38"/>
          <w:szCs w:val="38"/>
        </w:rPr>
        <w:t>${qr_code}</w:t>
      </w:r>
    </w:p>
    <w:sectPr w:rsidR="00E11EBC" w:rsidRPr="008B633C" w:rsidSect="002E037E">
      <w:headerReference w:type="default" r:id="rId7"/>
      <w:footerReference w:type="default" r:id="rId8"/>
      <w:pgSz w:w="12240" w:h="15840" w:code="1"/>
      <w:pgMar w:top="1135" w:right="270" w:bottom="851" w:left="270" w:header="63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8F38A8" w14:textId="77777777" w:rsidR="008667B9" w:rsidRDefault="008667B9" w:rsidP="002965D9">
      <w:pPr>
        <w:spacing w:after="0" w:line="240" w:lineRule="auto"/>
      </w:pPr>
      <w:r>
        <w:separator/>
      </w:r>
    </w:p>
  </w:endnote>
  <w:endnote w:type="continuationSeparator" w:id="0">
    <w:p w14:paraId="07BDF3DF" w14:textId="77777777" w:rsidR="008667B9" w:rsidRDefault="008667B9" w:rsidP="002965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EF0B07" w14:textId="77777777" w:rsidR="00CA770F" w:rsidRDefault="00B1332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33BDEBAD" wp14:editId="180721F1">
              <wp:simplePos x="0" y="0"/>
              <wp:positionH relativeFrom="margin">
                <wp:posOffset>2260600</wp:posOffset>
              </wp:positionH>
              <wp:positionV relativeFrom="paragraph">
                <wp:posOffset>-292735</wp:posOffset>
              </wp:positionV>
              <wp:extent cx="2895600" cy="64135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95600" cy="64135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7EFCCDE5" w14:textId="77777777" w:rsidR="00715207" w:rsidRPr="001D2BA6" w:rsidRDefault="00715207" w:rsidP="001D2BA6">
                          <w:pPr>
                            <w:bidi/>
                            <w:jc w:val="center"/>
                            <w:rPr>
                              <w:rFonts w:ascii="Arabic Typesetting" w:hAnsi="Arabic Typesetting" w:cs="Arabic Typesetting"/>
                              <w:sz w:val="32"/>
                              <w:szCs w:val="32"/>
                            </w:rPr>
                          </w:pPr>
                          <w:r w:rsidRPr="001D2BA6">
                            <w:rPr>
                              <w:rFonts w:ascii="Arabic Typesetting" w:hAnsi="Arabic Typesetting" w:cs="Arabic Typesetting"/>
                              <w:sz w:val="32"/>
                              <w:szCs w:val="32"/>
                              <w:rtl/>
                            </w:rPr>
                            <w:t>العنوان:مكة المكرمة -الرصيفة-شارع المنذر بن حر</w:t>
                          </w:r>
                          <w:r w:rsidR="001D2BA6" w:rsidRPr="001D2BA6">
                            <w:rPr>
                              <w:rFonts w:ascii="Arabic Typesetting" w:hAnsi="Arabic Typesetting" w:cs="Arabic Typesetting" w:hint="cs"/>
                              <w:sz w:val="32"/>
                              <w:szCs w:val="32"/>
                              <w:rtl/>
                            </w:rPr>
                            <w:t>ام</w:t>
                          </w:r>
                        </w:p>
                        <w:p w14:paraId="4373B7A9" w14:textId="77777777" w:rsidR="00E0785B" w:rsidRPr="001D2BA6" w:rsidRDefault="00E0785B" w:rsidP="003375FD">
                          <w:pPr>
                            <w:bidi/>
                            <w:jc w:val="center"/>
                            <w:rPr>
                              <w:rFonts w:ascii="Arabic Typesetting" w:hAnsi="Arabic Typesetting" w:cs="Arabic Typesetting"/>
                              <w:sz w:val="32"/>
                              <w:szCs w:val="32"/>
                              <w:rtl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3BDEBAD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178pt;margin-top:-23.05pt;width:228pt;height:50.5pt;z-index:251660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" fillcolor="window" stroked="f" strokeweight=".5pt">
              <v:textbox>
                <w:txbxContent>
                  <w:p w14:paraId="7EFCCDE5" w14:textId="77777777" w:rsidR="00715207" w:rsidRPr="001D2BA6" w:rsidRDefault="00715207" w:rsidP="001D2BA6">
                    <w:pPr>
                      <w:bidi/>
                      <w:jc w:val="center"/>
                      <w:rPr>
                        <w:rFonts w:ascii="Arabic Typesetting" w:hAnsi="Arabic Typesetting" w:cs="Arabic Typesetting"/>
                        <w:sz w:val="32"/>
                        <w:szCs w:val="32"/>
                      </w:rPr>
                    </w:pPr>
                    <w:r w:rsidRPr="001D2BA6">
                      <w:rPr>
                        <w:rFonts w:ascii="Arabic Typesetting" w:hAnsi="Arabic Typesetting" w:cs="Arabic Typesetting"/>
                        <w:sz w:val="32"/>
                        <w:szCs w:val="32"/>
                        <w:rtl/>
                      </w:rPr>
                      <w:t>العنوان:مكة المكرمة -الرصيفة-شارع المنذر بن حر</w:t>
                    </w:r>
                    <w:r w:rsidR="001D2BA6" w:rsidRPr="001D2BA6">
                      <w:rPr>
                        <w:rFonts w:ascii="Arabic Typesetting" w:hAnsi="Arabic Typesetting" w:cs="Arabic Typesetting" w:hint="cs"/>
                        <w:sz w:val="32"/>
                        <w:szCs w:val="32"/>
                        <w:rtl/>
                      </w:rPr>
                      <w:t>ام</w:t>
                    </w:r>
                  </w:p>
                  <w:p w14:paraId="4373B7A9" w14:textId="77777777" w:rsidR="00E0785B" w:rsidRPr="001D2BA6" w:rsidRDefault="00E0785B" w:rsidP="003375FD">
                    <w:pPr>
                      <w:bidi/>
                      <w:jc w:val="center"/>
                      <w:rPr>
                        <w:rFonts w:ascii="Arabic Typesetting" w:hAnsi="Arabic Typesetting" w:cs="Arabic Typesetting"/>
                        <w:sz w:val="32"/>
                        <w:szCs w:val="32"/>
                        <w:rtl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64ADE913" wp14:editId="7ED36586">
              <wp:simplePos x="0" y="0"/>
              <wp:positionH relativeFrom="page">
                <wp:posOffset>-311150</wp:posOffset>
              </wp:positionH>
              <wp:positionV relativeFrom="paragraph">
                <wp:posOffset>374650</wp:posOffset>
              </wp:positionV>
              <wp:extent cx="8477250" cy="6350"/>
              <wp:effectExtent l="0" t="0" r="0" b="12700"/>
              <wp:wrapNone/>
              <wp:docPr id="34" name="Straight Connector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8477250" cy="6350"/>
                      </a:xfrm>
                      <a:prstGeom prst="line">
                        <a:avLst/>
                      </a:prstGeom>
                      <a:noFill/>
                      <a:ln w="12700" cap="flat" cmpd="sng" algn="ctr">
                        <a:solidFill>
                          <a:srgbClr val="5B9BD5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C516ED9" id="Straight Connector 34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24.5pt,29.5pt" to="643pt,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" strokecolor="#5b9bd5" strokeweight="1pt">
              <v:stroke joinstyle="miter"/>
              <o:lock v:ext="edit" shapetype="f"/>
              <w10:wrap anchorx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EEACDE7" wp14:editId="60E9D315">
              <wp:simplePos x="0" y="0"/>
              <wp:positionH relativeFrom="page">
                <wp:posOffset>-57150</wp:posOffset>
              </wp:positionH>
              <wp:positionV relativeFrom="paragraph">
                <wp:posOffset>431165</wp:posOffset>
              </wp:positionV>
              <wp:extent cx="8521700" cy="184150"/>
              <wp:effectExtent l="0" t="0" r="0" b="6350"/>
              <wp:wrapNone/>
              <wp:docPr id="33" name="Rectangle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8521700" cy="184150"/>
                      </a:xfrm>
                      <a:prstGeom prst="rect">
                        <a:avLst/>
                      </a:prstGeom>
                      <a:solidFill>
                        <a:srgbClr val="5B9BD5">
                          <a:lumMod val="75000"/>
                        </a:srgbClr>
                      </a:solidFill>
                      <a:ln w="12700" cap="flat" cmpd="sng" algn="ctr">
                        <a:solidFill>
                          <a:srgbClr val="5B9BD5"/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4538ADB" id="Rectangle 33" o:spid="_x0000_s1026" style="position:absolute;margin-left:-4.5pt;margin-top:33.95pt;width:671pt;height:14.5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" fillcolor="#2e75b6" strokecolor="#5b9bd5" strokeweight="1pt">
              <v:path arrowok="t"/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C15822" w14:textId="77777777" w:rsidR="008667B9" w:rsidRDefault="008667B9" w:rsidP="002965D9">
      <w:pPr>
        <w:spacing w:after="0" w:line="240" w:lineRule="auto"/>
      </w:pPr>
      <w:r>
        <w:separator/>
      </w:r>
    </w:p>
  </w:footnote>
  <w:footnote w:type="continuationSeparator" w:id="0">
    <w:p w14:paraId="45F44150" w14:textId="77777777" w:rsidR="008667B9" w:rsidRDefault="008667B9" w:rsidP="002965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74B75B" w14:textId="77777777" w:rsidR="002E037E" w:rsidRPr="00840ACF" w:rsidRDefault="002E037E" w:rsidP="00D53883">
    <w:pPr>
      <w:pStyle w:val="Header"/>
      <w:rPr>
        <w:rFonts w:ascii="Times New Roman" w:hAnsi="Times New Roman" w:cs="Times New Roman"/>
      </w:rPr>
    </w:pPr>
  </w:p>
  <w:p w14:paraId="25AB0756" w14:textId="77777777" w:rsidR="00D53883" w:rsidRPr="00E0785B" w:rsidRDefault="00B1332F" w:rsidP="00D53883">
    <w:pPr>
      <w:pStyle w:val="Header"/>
      <w:rPr>
        <w:sz w:val="24"/>
        <w:szCs w:val="2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51F6AB84" wp14:editId="7F1EC609">
              <wp:simplePos x="0" y="0"/>
              <wp:positionH relativeFrom="page">
                <wp:posOffset>5753100</wp:posOffset>
              </wp:positionH>
              <wp:positionV relativeFrom="paragraph">
                <wp:posOffset>-114300</wp:posOffset>
              </wp:positionV>
              <wp:extent cx="1924050" cy="806450"/>
              <wp:effectExtent l="0" t="0" r="0" b="0"/>
              <wp:wrapNone/>
              <wp:docPr id="32" name="Text Box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24050" cy="80645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0553C75E" w14:textId="77777777" w:rsidR="00D53883" w:rsidRPr="00301134" w:rsidRDefault="00D53883" w:rsidP="00D53883">
                          <w:pPr>
                            <w:pStyle w:val="Header"/>
                            <w:bidi/>
                            <w:rPr>
                              <w:rFonts w:ascii="Arabic Typesetting" w:hAnsi="Arabic Typesetting" w:cs="Arabic Typesetting"/>
                              <w:sz w:val="32"/>
                              <w:szCs w:val="32"/>
                              <w:rtl/>
                            </w:rPr>
                          </w:pPr>
                          <w:r w:rsidRPr="00840ACF">
                            <w:rPr>
                              <w:rFonts w:ascii="Times New Roman" w:hAnsi="Times New Roman" w:cs="Times New Roman" w:hint="cs"/>
                              <w:rtl/>
                            </w:rPr>
                            <w:t xml:space="preserve">      </w:t>
                          </w:r>
                          <w:r w:rsidR="00D418CB">
                            <w:rPr>
                              <w:rFonts w:ascii="Arabic Typesetting" w:hAnsi="Arabic Typesetting" w:cs="Arabic Typesetting"/>
                              <w:sz w:val="32"/>
                              <w:szCs w:val="32"/>
                              <w:rtl/>
                            </w:rPr>
                            <w:t>مؤسسة عا</w:t>
                          </w:r>
                          <w:r w:rsidR="00D418CB">
                            <w:rPr>
                              <w:rFonts w:ascii="Arabic Typesetting" w:hAnsi="Arabic Typesetting" w:cs="Arabic Typesetting" w:hint="cs"/>
                              <w:sz w:val="32"/>
                              <w:szCs w:val="32"/>
                              <w:rtl/>
                            </w:rPr>
                            <w:t>ئ</w:t>
                          </w:r>
                          <w:r w:rsidRPr="00301134">
                            <w:rPr>
                              <w:rFonts w:ascii="Arabic Typesetting" w:hAnsi="Arabic Typesetting" w:cs="Arabic Typesetting"/>
                              <w:sz w:val="32"/>
                              <w:szCs w:val="32"/>
                              <w:rtl/>
                            </w:rPr>
                            <w:t>د عواد الحربي للنقليات</w:t>
                          </w:r>
                        </w:p>
                        <w:p w14:paraId="7A14027D" w14:textId="77777777" w:rsidR="00D53883" w:rsidRPr="00301134" w:rsidRDefault="008708CB" w:rsidP="008708CB">
                          <w:pPr>
                            <w:pStyle w:val="Header"/>
                            <w:bidi/>
                            <w:jc w:val="center"/>
                            <w:rPr>
                              <w:rFonts w:ascii="Arabic Typesetting" w:hAnsi="Arabic Typesetting" w:cs="Arabic Typesetting"/>
                              <w:sz w:val="32"/>
                              <w:szCs w:val="32"/>
                              <w:rtl/>
                            </w:rPr>
                          </w:pPr>
                          <w:r>
                            <w:rPr>
                              <w:rFonts w:ascii="Arabic Typesetting" w:hAnsi="Arabic Typesetting" w:cs="Arabic Typesetting" w:hint="cs"/>
                              <w:sz w:val="32"/>
                              <w:szCs w:val="32"/>
                              <w:rtl/>
                            </w:rPr>
                            <w:t>النقل المتخصص</w:t>
                          </w:r>
                        </w:p>
                        <w:p w14:paraId="6CB06F17" w14:textId="77777777" w:rsidR="00D53883" w:rsidRPr="00301134" w:rsidRDefault="00D53883" w:rsidP="00D53883">
                          <w:pPr>
                            <w:pStyle w:val="Header"/>
                            <w:bidi/>
                            <w:rPr>
                              <w:rFonts w:ascii="Arabic Typesetting" w:hAnsi="Arabic Typesetting" w:cs="Arabic Typesetting"/>
                              <w:sz w:val="32"/>
                              <w:szCs w:val="32"/>
                            </w:rPr>
                          </w:pPr>
                          <w:r w:rsidRPr="00301134">
                            <w:rPr>
                              <w:rFonts w:ascii="Arabic Typesetting" w:hAnsi="Arabic Typesetting" w:cs="Arabic Typesetting"/>
                              <w:sz w:val="32"/>
                              <w:szCs w:val="32"/>
                              <w:rtl/>
                            </w:rPr>
                            <w:t xml:space="preserve">            ت.خ 4030298311</w:t>
                          </w:r>
                        </w:p>
                        <w:p w14:paraId="47A2C4F5" w14:textId="77777777" w:rsidR="00D53883" w:rsidRPr="00840ACF" w:rsidRDefault="00D53883" w:rsidP="00D53883">
                          <w:pPr>
                            <w:bidi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1F6AB84" id="_x0000_t202" coordsize="21600,21600" o:spt="202" path="m,l,21600r21600,l21600,xe">
              <v:stroke joinstyle="miter"/>
              <v:path gradientshapeok="t" o:connecttype="rect"/>
            </v:shapetype>
            <v:shape id="Text Box 32" o:spid="_x0000_s1026" type="#_x0000_t202" style="position:absolute;margin-left:453pt;margin-top:-9pt;width:151.5pt;height:63.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" fillcolor="window" stroked="f" strokeweight=".5pt">
              <v:textbox>
                <w:txbxContent>
                  <w:p w14:paraId="0553C75E" w14:textId="77777777" w:rsidR="00D53883" w:rsidRPr="00301134" w:rsidRDefault="00D53883" w:rsidP="00D53883">
                    <w:pPr>
                      <w:pStyle w:val="Header"/>
                      <w:bidi/>
                      <w:rPr>
                        <w:rFonts w:ascii="Arabic Typesetting" w:hAnsi="Arabic Typesetting" w:cs="Arabic Typesetting"/>
                        <w:sz w:val="32"/>
                        <w:szCs w:val="32"/>
                        <w:rtl/>
                      </w:rPr>
                    </w:pPr>
                    <w:r w:rsidRPr="00840ACF">
                      <w:rPr>
                        <w:rFonts w:ascii="Times New Roman" w:hAnsi="Times New Roman" w:cs="Times New Roman" w:hint="cs"/>
                        <w:rtl/>
                      </w:rPr>
                      <w:t xml:space="preserve">      </w:t>
                    </w:r>
                    <w:r w:rsidR="00D418CB">
                      <w:rPr>
                        <w:rFonts w:ascii="Arabic Typesetting" w:hAnsi="Arabic Typesetting" w:cs="Arabic Typesetting"/>
                        <w:sz w:val="32"/>
                        <w:szCs w:val="32"/>
                        <w:rtl/>
                      </w:rPr>
                      <w:t>مؤسسة عا</w:t>
                    </w:r>
                    <w:r w:rsidR="00D418CB">
                      <w:rPr>
                        <w:rFonts w:ascii="Arabic Typesetting" w:hAnsi="Arabic Typesetting" w:cs="Arabic Typesetting" w:hint="cs"/>
                        <w:sz w:val="32"/>
                        <w:szCs w:val="32"/>
                        <w:rtl/>
                      </w:rPr>
                      <w:t>ئ</w:t>
                    </w:r>
                    <w:r w:rsidRPr="00301134">
                      <w:rPr>
                        <w:rFonts w:ascii="Arabic Typesetting" w:hAnsi="Arabic Typesetting" w:cs="Arabic Typesetting"/>
                        <w:sz w:val="32"/>
                        <w:szCs w:val="32"/>
                        <w:rtl/>
                      </w:rPr>
                      <w:t>د عواد الحربي للنقليات</w:t>
                    </w:r>
                  </w:p>
                  <w:p w14:paraId="7A14027D" w14:textId="77777777" w:rsidR="00D53883" w:rsidRPr="00301134" w:rsidRDefault="008708CB" w:rsidP="008708CB">
                    <w:pPr>
                      <w:pStyle w:val="Header"/>
                      <w:bidi/>
                      <w:jc w:val="center"/>
                      <w:rPr>
                        <w:rFonts w:ascii="Arabic Typesetting" w:hAnsi="Arabic Typesetting" w:cs="Arabic Typesetting"/>
                        <w:sz w:val="32"/>
                        <w:szCs w:val="32"/>
                        <w:rtl/>
                      </w:rPr>
                    </w:pPr>
                    <w:r>
                      <w:rPr>
                        <w:rFonts w:ascii="Arabic Typesetting" w:hAnsi="Arabic Typesetting" w:cs="Arabic Typesetting" w:hint="cs"/>
                        <w:sz w:val="32"/>
                        <w:szCs w:val="32"/>
                        <w:rtl/>
                      </w:rPr>
                      <w:t>النقل المتخصص</w:t>
                    </w:r>
                  </w:p>
                  <w:p w14:paraId="6CB06F17" w14:textId="77777777" w:rsidR="00D53883" w:rsidRPr="00301134" w:rsidRDefault="00D53883" w:rsidP="00D53883">
                    <w:pPr>
                      <w:pStyle w:val="Header"/>
                      <w:bidi/>
                      <w:rPr>
                        <w:rFonts w:ascii="Arabic Typesetting" w:hAnsi="Arabic Typesetting" w:cs="Arabic Typesetting"/>
                        <w:sz w:val="32"/>
                        <w:szCs w:val="32"/>
                      </w:rPr>
                    </w:pPr>
                    <w:r w:rsidRPr="00301134">
                      <w:rPr>
                        <w:rFonts w:ascii="Arabic Typesetting" w:hAnsi="Arabic Typesetting" w:cs="Arabic Typesetting"/>
                        <w:sz w:val="32"/>
                        <w:szCs w:val="32"/>
                        <w:rtl/>
                      </w:rPr>
                      <w:t xml:space="preserve">            ت.خ 4030298311</w:t>
                    </w:r>
                  </w:p>
                  <w:p w14:paraId="47A2C4F5" w14:textId="77777777" w:rsidR="00D53883" w:rsidRPr="00840ACF" w:rsidRDefault="00D53883" w:rsidP="00D53883">
                    <w:pPr>
                      <w:bidi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  <w10:wrap anchorx="pag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6704" behindDoc="1" locked="0" layoutInCell="1" allowOverlap="1" wp14:anchorId="5AA0345D" wp14:editId="4F05BF9B">
          <wp:simplePos x="0" y="0"/>
          <wp:positionH relativeFrom="margin">
            <wp:posOffset>3381375</wp:posOffset>
          </wp:positionH>
          <wp:positionV relativeFrom="paragraph">
            <wp:posOffset>-107950</wp:posOffset>
          </wp:positionV>
          <wp:extent cx="660400" cy="960120"/>
          <wp:effectExtent l="0" t="0" r="0" b="0"/>
          <wp:wrapNone/>
          <wp:docPr id="6" name="Picture 31" descr="Shap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1" descr="Shape&#10;&#10;Description automatically generated with medium confidenc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9601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2A9485C3" wp14:editId="1EDC4543">
              <wp:simplePos x="0" y="0"/>
              <wp:positionH relativeFrom="page">
                <wp:posOffset>-476250</wp:posOffset>
              </wp:positionH>
              <wp:positionV relativeFrom="paragraph">
                <wp:posOffset>-184150</wp:posOffset>
              </wp:positionV>
              <wp:extent cx="8477250" cy="6350"/>
              <wp:effectExtent l="0" t="0" r="0" b="12700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8477250" cy="6350"/>
                      </a:xfrm>
                      <a:prstGeom prst="line">
                        <a:avLst/>
                      </a:prstGeom>
                      <a:noFill/>
                      <a:ln w="12700" cap="flat" cmpd="sng" algn="ctr">
                        <a:solidFill>
                          <a:srgbClr val="5B9BD5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8FB86C7" id="Straight Connector 2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37.5pt,-14.5pt" to="630pt,-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" strokecolor="#5b9bd5" strokeweight="1pt">
              <v:stroke joinstyle="miter"/>
              <o:lock v:ext="edit" shapetype="f"/>
              <w10:wrap anchorx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0359D065" wp14:editId="279C56E2">
              <wp:simplePos x="0" y="0"/>
              <wp:positionH relativeFrom="page">
                <wp:posOffset>-546100</wp:posOffset>
              </wp:positionH>
              <wp:positionV relativeFrom="paragraph">
                <wp:posOffset>-450850</wp:posOffset>
              </wp:positionV>
              <wp:extent cx="8521700" cy="203200"/>
              <wp:effectExtent l="0" t="0" r="0" b="635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8521700" cy="203200"/>
                      </a:xfrm>
                      <a:prstGeom prst="rect">
                        <a:avLst/>
                      </a:prstGeom>
                      <a:solidFill>
                        <a:srgbClr val="5B9BD5">
                          <a:lumMod val="75000"/>
                        </a:srgbClr>
                      </a:solidFill>
                      <a:ln w="12700" cap="flat" cmpd="sng" algn="ctr">
                        <a:solidFill>
                          <a:srgbClr val="5B9BD5"/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C37F6DA" id="Rectangle 1" o:spid="_x0000_s1026" style="position:absolute;margin-left:-43pt;margin-top:-35.5pt;width:671pt;height:16pt;z-index: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" fillcolor="#2e75b6" strokecolor="#5b9bd5" strokeweight="1pt">
              <v:path arrowok="t"/>
              <w10:wrap anchorx="page"/>
            </v:rect>
          </w:pict>
        </mc:Fallback>
      </mc:AlternateContent>
    </w:r>
    <w:r w:rsidR="002965D9" w:rsidRPr="00840ACF">
      <w:rPr>
        <w:rFonts w:ascii="Times New Roman" w:hAnsi="Times New Roman" w:cs="Times New Roman"/>
      </w:rPr>
      <w:t>Ayed Awwad Al-Harbi Transportation Establishment</w:t>
    </w:r>
    <w:r w:rsidR="00D53883" w:rsidRPr="00840ACF">
      <w:rPr>
        <w:rFonts w:ascii="Times New Roman" w:hAnsi="Times New Roman" w:cs="Times New Roman" w:hint="cs"/>
        <w:rtl/>
      </w:rPr>
      <w:t xml:space="preserve">                </w:t>
    </w:r>
  </w:p>
  <w:p w14:paraId="2D4529A9" w14:textId="77777777" w:rsidR="002965D9" w:rsidRPr="00E0785B" w:rsidRDefault="008708CB" w:rsidP="008708CB">
    <w:pPr>
      <w:pStyle w:val="Header"/>
      <w:rPr>
        <w:sz w:val="24"/>
        <w:szCs w:val="24"/>
      </w:rPr>
    </w:pPr>
    <w:r w:rsidRPr="00840ACF">
      <w:rPr>
        <w:rFonts w:ascii="Times New Roman" w:hAnsi="Times New Roman" w:cs="Times New Roman"/>
      </w:rPr>
      <w:t xml:space="preserve">                 Specialized transportation</w:t>
    </w:r>
  </w:p>
  <w:p w14:paraId="515C13CE" w14:textId="77777777" w:rsidR="00D53883" w:rsidRPr="00E0785B" w:rsidRDefault="003E1CE1" w:rsidP="005B331E">
    <w:pPr>
      <w:pStyle w:val="Header"/>
      <w:rPr>
        <w:sz w:val="24"/>
        <w:szCs w:val="24"/>
      </w:rPr>
    </w:pPr>
    <w:r w:rsidRPr="00840ACF">
      <w:rPr>
        <w:rFonts w:ascii="Times New Roman" w:hAnsi="Times New Roman" w:cs="Times New Roman"/>
      </w:rPr>
      <w:t xml:space="preserve">                          </w:t>
    </w:r>
    <w:r w:rsidR="002965D9" w:rsidRPr="00840ACF">
      <w:rPr>
        <w:rFonts w:ascii="Times New Roman" w:hAnsi="Times New Roman" w:cs="Times New Roman"/>
      </w:rPr>
      <w:t xml:space="preserve">L.C </w:t>
    </w:r>
    <w:r w:rsidR="005B331E" w:rsidRPr="00840ACF">
      <w:rPr>
        <w:rFonts w:ascii="Times New Roman" w:hAnsi="Times New Roman" w:cs="Times New Roman"/>
        <w:sz w:val="24"/>
        <w:szCs w:val="24"/>
      </w:rPr>
      <w:t>4030298311</w:t>
    </w:r>
  </w:p>
  <w:p w14:paraId="5470B6C0" w14:textId="77777777" w:rsidR="003E1CE1" w:rsidRDefault="003E1CE1" w:rsidP="003E1CE1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isplayBackgroundShape/>
  <w:proofState w:spelling="clean" w:grammar="clean"/>
  <w:attachedTemplate r:id="rId1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EA3"/>
    <w:rsid w:val="00015592"/>
    <w:rsid w:val="00017A23"/>
    <w:rsid w:val="00020F6F"/>
    <w:rsid w:val="00021781"/>
    <w:rsid w:val="00024F7E"/>
    <w:rsid w:val="00046018"/>
    <w:rsid w:val="000472F9"/>
    <w:rsid w:val="00052E84"/>
    <w:rsid w:val="0006490A"/>
    <w:rsid w:val="00074F77"/>
    <w:rsid w:val="0008615A"/>
    <w:rsid w:val="000874CF"/>
    <w:rsid w:val="000877CE"/>
    <w:rsid w:val="000905BE"/>
    <w:rsid w:val="0009187A"/>
    <w:rsid w:val="000934D4"/>
    <w:rsid w:val="000A2288"/>
    <w:rsid w:val="000A620E"/>
    <w:rsid w:val="000C0F7A"/>
    <w:rsid w:val="000E2C6D"/>
    <w:rsid w:val="000E55B7"/>
    <w:rsid w:val="000F055B"/>
    <w:rsid w:val="000F7B97"/>
    <w:rsid w:val="0010393F"/>
    <w:rsid w:val="00104A1B"/>
    <w:rsid w:val="00107FD4"/>
    <w:rsid w:val="00115410"/>
    <w:rsid w:val="00115EA3"/>
    <w:rsid w:val="001268DD"/>
    <w:rsid w:val="00132376"/>
    <w:rsid w:val="00150A2F"/>
    <w:rsid w:val="00163899"/>
    <w:rsid w:val="0016565D"/>
    <w:rsid w:val="00165ABF"/>
    <w:rsid w:val="00173BAC"/>
    <w:rsid w:val="0018796C"/>
    <w:rsid w:val="001A473C"/>
    <w:rsid w:val="001A63A4"/>
    <w:rsid w:val="001A6B56"/>
    <w:rsid w:val="001C1E41"/>
    <w:rsid w:val="001C6737"/>
    <w:rsid w:val="001D2BA6"/>
    <w:rsid w:val="001D7529"/>
    <w:rsid w:val="001E4B11"/>
    <w:rsid w:val="001F106D"/>
    <w:rsid w:val="001F63EB"/>
    <w:rsid w:val="0021381B"/>
    <w:rsid w:val="00214624"/>
    <w:rsid w:val="002240B2"/>
    <w:rsid w:val="002251D5"/>
    <w:rsid w:val="00240CFD"/>
    <w:rsid w:val="002422C1"/>
    <w:rsid w:val="00252D23"/>
    <w:rsid w:val="00261EFC"/>
    <w:rsid w:val="002651E8"/>
    <w:rsid w:val="0026647C"/>
    <w:rsid w:val="0027356F"/>
    <w:rsid w:val="00276B87"/>
    <w:rsid w:val="00287C2E"/>
    <w:rsid w:val="0029090B"/>
    <w:rsid w:val="0029514E"/>
    <w:rsid w:val="0029558F"/>
    <w:rsid w:val="002965D9"/>
    <w:rsid w:val="002B076E"/>
    <w:rsid w:val="002B296B"/>
    <w:rsid w:val="002C0352"/>
    <w:rsid w:val="002C4E46"/>
    <w:rsid w:val="002D0926"/>
    <w:rsid w:val="002E037E"/>
    <w:rsid w:val="002E1258"/>
    <w:rsid w:val="002E5AE4"/>
    <w:rsid w:val="002F52E9"/>
    <w:rsid w:val="00301134"/>
    <w:rsid w:val="00311778"/>
    <w:rsid w:val="00311D62"/>
    <w:rsid w:val="00314930"/>
    <w:rsid w:val="00315D65"/>
    <w:rsid w:val="00316AE3"/>
    <w:rsid w:val="003174DF"/>
    <w:rsid w:val="0033491F"/>
    <w:rsid w:val="003375FD"/>
    <w:rsid w:val="0034225D"/>
    <w:rsid w:val="00353A03"/>
    <w:rsid w:val="00366FD9"/>
    <w:rsid w:val="00395256"/>
    <w:rsid w:val="003B0AD2"/>
    <w:rsid w:val="003C347D"/>
    <w:rsid w:val="003E1CE1"/>
    <w:rsid w:val="004024D0"/>
    <w:rsid w:val="00402631"/>
    <w:rsid w:val="00421CD2"/>
    <w:rsid w:val="004231E7"/>
    <w:rsid w:val="00441539"/>
    <w:rsid w:val="00457C58"/>
    <w:rsid w:val="00457EB3"/>
    <w:rsid w:val="0046113A"/>
    <w:rsid w:val="0047587C"/>
    <w:rsid w:val="004817D1"/>
    <w:rsid w:val="004879A2"/>
    <w:rsid w:val="00487E85"/>
    <w:rsid w:val="004926F8"/>
    <w:rsid w:val="004A1B40"/>
    <w:rsid w:val="004A4EDF"/>
    <w:rsid w:val="004A65A6"/>
    <w:rsid w:val="004C0327"/>
    <w:rsid w:val="005059E7"/>
    <w:rsid w:val="0051643E"/>
    <w:rsid w:val="005220E2"/>
    <w:rsid w:val="00526088"/>
    <w:rsid w:val="005315C2"/>
    <w:rsid w:val="00544263"/>
    <w:rsid w:val="00545AD1"/>
    <w:rsid w:val="005829EF"/>
    <w:rsid w:val="00583300"/>
    <w:rsid w:val="005943CB"/>
    <w:rsid w:val="00594A0F"/>
    <w:rsid w:val="005A70A0"/>
    <w:rsid w:val="005B07AE"/>
    <w:rsid w:val="005B1024"/>
    <w:rsid w:val="005B1FE2"/>
    <w:rsid w:val="005B331E"/>
    <w:rsid w:val="005B4732"/>
    <w:rsid w:val="005D1305"/>
    <w:rsid w:val="005E740A"/>
    <w:rsid w:val="005F5606"/>
    <w:rsid w:val="00607663"/>
    <w:rsid w:val="006152C7"/>
    <w:rsid w:val="006168C5"/>
    <w:rsid w:val="00626720"/>
    <w:rsid w:val="006409C0"/>
    <w:rsid w:val="006577D2"/>
    <w:rsid w:val="0066380B"/>
    <w:rsid w:val="006715F4"/>
    <w:rsid w:val="00692D2C"/>
    <w:rsid w:val="0069486F"/>
    <w:rsid w:val="00697E41"/>
    <w:rsid w:val="006A1DA0"/>
    <w:rsid w:val="006D30EC"/>
    <w:rsid w:val="006D5587"/>
    <w:rsid w:val="006E02D1"/>
    <w:rsid w:val="006F45D4"/>
    <w:rsid w:val="006F7EF6"/>
    <w:rsid w:val="00700776"/>
    <w:rsid w:val="00704243"/>
    <w:rsid w:val="00715207"/>
    <w:rsid w:val="00715D49"/>
    <w:rsid w:val="0073385B"/>
    <w:rsid w:val="00737089"/>
    <w:rsid w:val="00737532"/>
    <w:rsid w:val="00752D87"/>
    <w:rsid w:val="00755184"/>
    <w:rsid w:val="00770338"/>
    <w:rsid w:val="007720C6"/>
    <w:rsid w:val="007751C6"/>
    <w:rsid w:val="0078343D"/>
    <w:rsid w:val="00792E40"/>
    <w:rsid w:val="007B086D"/>
    <w:rsid w:val="007B603E"/>
    <w:rsid w:val="007D0A1A"/>
    <w:rsid w:val="007E4CD6"/>
    <w:rsid w:val="007E75C3"/>
    <w:rsid w:val="007F6B74"/>
    <w:rsid w:val="00823E6A"/>
    <w:rsid w:val="00840ACF"/>
    <w:rsid w:val="0084749B"/>
    <w:rsid w:val="00855FEB"/>
    <w:rsid w:val="00861487"/>
    <w:rsid w:val="008667B9"/>
    <w:rsid w:val="008708CB"/>
    <w:rsid w:val="00896E5C"/>
    <w:rsid w:val="008A7D3B"/>
    <w:rsid w:val="008B633C"/>
    <w:rsid w:val="008C1B42"/>
    <w:rsid w:val="008D3229"/>
    <w:rsid w:val="00902396"/>
    <w:rsid w:val="0092308F"/>
    <w:rsid w:val="00926B61"/>
    <w:rsid w:val="0093288D"/>
    <w:rsid w:val="00932A30"/>
    <w:rsid w:val="009426E4"/>
    <w:rsid w:val="00947159"/>
    <w:rsid w:val="00974B37"/>
    <w:rsid w:val="00984516"/>
    <w:rsid w:val="009A3E57"/>
    <w:rsid w:val="009A3F49"/>
    <w:rsid w:val="009B23A1"/>
    <w:rsid w:val="009D114D"/>
    <w:rsid w:val="009D276A"/>
    <w:rsid w:val="009D2973"/>
    <w:rsid w:val="009D2FDD"/>
    <w:rsid w:val="00A16884"/>
    <w:rsid w:val="00A250B4"/>
    <w:rsid w:val="00A3293B"/>
    <w:rsid w:val="00A35376"/>
    <w:rsid w:val="00A36129"/>
    <w:rsid w:val="00A41613"/>
    <w:rsid w:val="00A42015"/>
    <w:rsid w:val="00A534C1"/>
    <w:rsid w:val="00A60DBA"/>
    <w:rsid w:val="00A75C6F"/>
    <w:rsid w:val="00A763AA"/>
    <w:rsid w:val="00A90468"/>
    <w:rsid w:val="00A91109"/>
    <w:rsid w:val="00A93AC5"/>
    <w:rsid w:val="00A93CF2"/>
    <w:rsid w:val="00AB7577"/>
    <w:rsid w:val="00AC0454"/>
    <w:rsid w:val="00AD02C5"/>
    <w:rsid w:val="00AE1CB4"/>
    <w:rsid w:val="00B06923"/>
    <w:rsid w:val="00B06981"/>
    <w:rsid w:val="00B1332F"/>
    <w:rsid w:val="00B22F08"/>
    <w:rsid w:val="00B26D50"/>
    <w:rsid w:val="00B47EA1"/>
    <w:rsid w:val="00B64313"/>
    <w:rsid w:val="00B75523"/>
    <w:rsid w:val="00B93F0E"/>
    <w:rsid w:val="00BA0D25"/>
    <w:rsid w:val="00BB32F1"/>
    <w:rsid w:val="00BC2ABF"/>
    <w:rsid w:val="00BC6022"/>
    <w:rsid w:val="00BD0F88"/>
    <w:rsid w:val="00BE6E02"/>
    <w:rsid w:val="00BE7E80"/>
    <w:rsid w:val="00C24000"/>
    <w:rsid w:val="00C24BC9"/>
    <w:rsid w:val="00C25623"/>
    <w:rsid w:val="00C26F12"/>
    <w:rsid w:val="00C32D03"/>
    <w:rsid w:val="00C52C40"/>
    <w:rsid w:val="00C56D0E"/>
    <w:rsid w:val="00C67330"/>
    <w:rsid w:val="00C77D34"/>
    <w:rsid w:val="00C825B8"/>
    <w:rsid w:val="00C86A96"/>
    <w:rsid w:val="00C93AA0"/>
    <w:rsid w:val="00CA770F"/>
    <w:rsid w:val="00CC0EE4"/>
    <w:rsid w:val="00CD06F8"/>
    <w:rsid w:val="00CF1450"/>
    <w:rsid w:val="00CF2450"/>
    <w:rsid w:val="00CF6CE5"/>
    <w:rsid w:val="00D05130"/>
    <w:rsid w:val="00D07303"/>
    <w:rsid w:val="00D178C0"/>
    <w:rsid w:val="00D17C20"/>
    <w:rsid w:val="00D34CC8"/>
    <w:rsid w:val="00D418CB"/>
    <w:rsid w:val="00D53883"/>
    <w:rsid w:val="00D70C53"/>
    <w:rsid w:val="00D826E8"/>
    <w:rsid w:val="00D84ADB"/>
    <w:rsid w:val="00D90406"/>
    <w:rsid w:val="00D96BA9"/>
    <w:rsid w:val="00DA19C5"/>
    <w:rsid w:val="00DA7BAE"/>
    <w:rsid w:val="00DB60B1"/>
    <w:rsid w:val="00DC3219"/>
    <w:rsid w:val="00DC5F0F"/>
    <w:rsid w:val="00DD67C5"/>
    <w:rsid w:val="00E0785B"/>
    <w:rsid w:val="00E07FB3"/>
    <w:rsid w:val="00E11EBC"/>
    <w:rsid w:val="00E1225B"/>
    <w:rsid w:val="00E12CB1"/>
    <w:rsid w:val="00E56254"/>
    <w:rsid w:val="00E63D1D"/>
    <w:rsid w:val="00E707EE"/>
    <w:rsid w:val="00E72074"/>
    <w:rsid w:val="00E810DC"/>
    <w:rsid w:val="00E97337"/>
    <w:rsid w:val="00EA235D"/>
    <w:rsid w:val="00EB6740"/>
    <w:rsid w:val="00EE0AC7"/>
    <w:rsid w:val="00EE49A9"/>
    <w:rsid w:val="00EF2127"/>
    <w:rsid w:val="00F01DC7"/>
    <w:rsid w:val="00F02C7F"/>
    <w:rsid w:val="00F0556D"/>
    <w:rsid w:val="00F058E7"/>
    <w:rsid w:val="00F17599"/>
    <w:rsid w:val="00F200A9"/>
    <w:rsid w:val="00F33FD2"/>
    <w:rsid w:val="00F37708"/>
    <w:rsid w:val="00F51751"/>
    <w:rsid w:val="00F637D6"/>
    <w:rsid w:val="00F6688D"/>
    <w:rsid w:val="00F678D6"/>
    <w:rsid w:val="00F71842"/>
    <w:rsid w:val="00F727DD"/>
    <w:rsid w:val="00F752D8"/>
    <w:rsid w:val="00F7665D"/>
    <w:rsid w:val="00F847C7"/>
    <w:rsid w:val="00F90CB2"/>
    <w:rsid w:val="00FA146E"/>
    <w:rsid w:val="00FA734A"/>
    <w:rsid w:val="00FB684D"/>
    <w:rsid w:val="00FB738C"/>
    <w:rsid w:val="00FC43C8"/>
    <w:rsid w:val="00FE311F"/>
    <w:rsid w:val="00FF0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9A52C1C"/>
  <w15:chartTrackingRefBased/>
  <w15:docId w15:val="{9F3EFD1C-F585-42B8-BF06-AE73DEAF4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65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65D9"/>
  </w:style>
  <w:style w:type="paragraph" w:styleId="Footer">
    <w:name w:val="footer"/>
    <w:basedOn w:val="Normal"/>
    <w:link w:val="FooterChar"/>
    <w:uiPriority w:val="99"/>
    <w:unhideWhenUsed/>
    <w:rsid w:val="002965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65D9"/>
  </w:style>
  <w:style w:type="table" w:customStyle="1" w:styleId="TableNormal1">
    <w:name w:val="Table Normal1"/>
    <w:uiPriority w:val="2"/>
    <w:semiHidden/>
    <w:unhideWhenUsed/>
    <w:qFormat/>
    <w:rsid w:val="00D418CB"/>
    <w:pPr>
      <w:widowControl w:val="0"/>
      <w:autoSpaceDE w:val="0"/>
      <w:autoSpaceDN w:val="0"/>
    </w:pPr>
    <w:rPr>
      <w:sz w:val="22"/>
      <w:szCs w:val="22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D418CB"/>
    <w:pPr>
      <w:widowControl w:val="0"/>
      <w:autoSpaceDE w:val="0"/>
      <w:autoSpaceDN w:val="0"/>
      <w:spacing w:after="0" w:line="240" w:lineRule="auto"/>
    </w:pPr>
    <w:rPr>
      <w:rFonts w:ascii="Arial" w:eastAsia="Arial" w:hAnsi="Arial"/>
      <w:b/>
      <w:bCs/>
      <w:sz w:val="19"/>
      <w:szCs w:val="19"/>
      <w:lang w:bidi="en-US"/>
    </w:rPr>
  </w:style>
  <w:style w:type="character" w:customStyle="1" w:styleId="BodyTextChar">
    <w:name w:val="Body Text Char"/>
    <w:link w:val="BodyText"/>
    <w:uiPriority w:val="1"/>
    <w:rsid w:val="00D418CB"/>
    <w:rPr>
      <w:rFonts w:ascii="Arial" w:eastAsia="Arial" w:hAnsi="Arial" w:cs="Arial"/>
      <w:b/>
      <w:bCs/>
      <w:sz w:val="19"/>
      <w:szCs w:val="19"/>
      <w:lang w:bidi="en-US"/>
    </w:rPr>
  </w:style>
  <w:style w:type="paragraph" w:customStyle="1" w:styleId="TableParagraph">
    <w:name w:val="Table Paragraph"/>
    <w:basedOn w:val="Normal"/>
    <w:uiPriority w:val="1"/>
    <w:qFormat/>
    <w:rsid w:val="00D418CB"/>
    <w:pPr>
      <w:widowControl w:val="0"/>
      <w:autoSpaceDE w:val="0"/>
      <w:autoSpaceDN w:val="0"/>
      <w:spacing w:after="0" w:line="240" w:lineRule="auto"/>
    </w:pPr>
    <w:rPr>
      <w:rFonts w:ascii="Gulim" w:eastAsia="Gulim" w:hAnsi="Gulim" w:cs="Gulim"/>
      <w:lang w:bidi="en-US"/>
    </w:rPr>
  </w:style>
  <w:style w:type="table" w:styleId="TableGrid">
    <w:name w:val="Table Grid"/>
    <w:basedOn w:val="TableNormal"/>
    <w:uiPriority w:val="39"/>
    <w:rsid w:val="00D418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375FD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375FD"/>
    <w:rPr>
      <w:rFonts w:ascii="Tahoma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584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ng.HassanGomaa\Documents\Custom%20Office%20Template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63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Eng.HassanGomaa</dc:creator>
  <cp:keywords/>
  <dc:description/>
  <cp:lastModifiedBy>SOUK ALASR</cp:lastModifiedBy>
  <cp:revision>15</cp:revision>
  <cp:lastPrinted>2024-08-03T11:24:00Z</cp:lastPrinted>
  <dcterms:created xsi:type="dcterms:W3CDTF">2024-07-29T12:26:00Z</dcterms:created>
  <dcterms:modified xsi:type="dcterms:W3CDTF">2024-08-03T11:24:00Z</dcterms:modified>
</cp:coreProperties>
</file>